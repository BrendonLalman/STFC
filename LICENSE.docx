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DD2A" w14:textId="77777777" w:rsidR="00BD3627" w:rsidRDefault="00BD3627">
      <w:pPr>
        <w:pStyle w:val="Title"/>
      </w:pPr>
      <w:r>
        <w:t>NASA OPEN SOURCE AGREEMENT VERSION 1.3</w:t>
      </w:r>
    </w:p>
    <w:p w14:paraId="445666D4" w14:textId="77777777" w:rsidR="00BD3627" w:rsidRDefault="00BD3627">
      <w:pPr>
        <w:jc w:val="center"/>
      </w:pPr>
    </w:p>
    <w:p w14:paraId="41B3B34C"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25F2541C" w14:textId="77777777" w:rsidR="00BD3627" w:rsidRDefault="00BD3627"/>
    <w:p w14:paraId="5C91866B"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55DEA550" w14:textId="4DE91DE5" w:rsidR="00BD3627" w:rsidRDefault="00BD3627">
      <w:r>
        <w:t xml:space="preserve">Government Agency Original Software Designation: </w:t>
      </w:r>
      <w:r w:rsidR="00A834CC" w:rsidRPr="00A834CC">
        <w:rPr>
          <w:b/>
          <w:bCs/>
        </w:rPr>
        <w:t>LAR-19849-1</w:t>
      </w:r>
    </w:p>
    <w:p w14:paraId="5978E439" w14:textId="1985C83F" w:rsidR="00BD3627" w:rsidRPr="00A834CC" w:rsidRDefault="00BD3627">
      <w:pPr>
        <w:rPr>
          <w:b/>
          <w:bCs/>
        </w:rPr>
      </w:pPr>
      <w:r>
        <w:t>Government Agency Original Software Title:</w:t>
      </w:r>
      <w:r w:rsidR="00A834CC">
        <w:t xml:space="preserve"> </w:t>
      </w:r>
      <w:r w:rsidR="00A834CC" w:rsidRPr="00A834CC">
        <w:rPr>
          <w:b/>
          <w:bCs/>
        </w:rPr>
        <w:t>Short-Term Forest Change Tool (STFC Tool)</w:t>
      </w:r>
    </w:p>
    <w:p w14:paraId="0DD849B5"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3D9066EB" w14:textId="77777777" w:rsidR="00BD3627" w:rsidRDefault="00BD3627"/>
    <w:p w14:paraId="67C907C1" w14:textId="77777777" w:rsidR="00BD3627" w:rsidRDefault="00BD3627">
      <w:pPr>
        <w:pStyle w:val="Heading1"/>
      </w:pPr>
      <w:r>
        <w:t>DEFINITIONS</w:t>
      </w:r>
    </w:p>
    <w:p w14:paraId="263B74C5" w14:textId="77777777" w:rsidR="00BD3627" w:rsidRDefault="00BD3627"/>
    <w:p w14:paraId="51FB747E" w14:textId="77777777" w:rsidR="00BD3627" w:rsidRDefault="00BD3627">
      <w:pPr>
        <w:numPr>
          <w:ilvl w:val="1"/>
          <w:numId w:val="1"/>
        </w:numPr>
      </w:pPr>
      <w:r>
        <w:t>“Contributor” means Government Agency, as the developer of the Original Software, and any entity that makes a Modification.</w:t>
      </w:r>
    </w:p>
    <w:p w14:paraId="36B0F831"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3E2E314A" w14:textId="77777777" w:rsidR="00BD3627" w:rsidRDefault="00BD3627">
      <w:pPr>
        <w:numPr>
          <w:ilvl w:val="1"/>
          <w:numId w:val="1"/>
        </w:numPr>
      </w:pPr>
      <w:r>
        <w:t xml:space="preserve"> “Display” means the showing of a copy of the Subject Software, either directly or by means of an image, or any other device.</w:t>
      </w:r>
    </w:p>
    <w:p w14:paraId="0D25B449" w14:textId="77777777" w:rsidR="00BD3627" w:rsidRDefault="00BD3627">
      <w:pPr>
        <w:numPr>
          <w:ilvl w:val="1"/>
          <w:numId w:val="1"/>
        </w:numPr>
      </w:pPr>
      <w:r>
        <w:t>“Distribution” means conveyance or transfer of the Subject Software, regardless of means, to another.</w:t>
      </w:r>
    </w:p>
    <w:p w14:paraId="7A82042C"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68E6F9E7"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000DFEBE" w14:textId="17DE5068" w:rsidR="00BD3627" w:rsidRDefault="00BD3627" w:rsidP="00443130">
      <w:pPr>
        <w:numPr>
          <w:ilvl w:val="1"/>
          <w:numId w:val="1"/>
        </w:numPr>
      </w:pPr>
      <w:r>
        <w:t xml:space="preserve">“Original Software” means the computer software first released under this Agreement by Government Agency with Government Agency designation </w:t>
      </w:r>
      <w:r w:rsidR="00A834CC" w:rsidRPr="00A834CC">
        <w:rPr>
          <w:i/>
          <w:iCs/>
        </w:rPr>
        <w:t>LAR-19849-1</w:t>
      </w:r>
      <w:r w:rsidR="00624003">
        <w:rPr>
          <w:i/>
          <w:iCs/>
        </w:rPr>
        <w:t xml:space="preserve"> </w:t>
      </w:r>
      <w:r w:rsidR="00214B0F">
        <w:t xml:space="preserve">and entitled </w:t>
      </w:r>
      <w:r w:rsidR="00A834CC" w:rsidRPr="00A834CC">
        <w:rPr>
          <w:i/>
          <w:iCs/>
        </w:rPr>
        <w:t>Short-Term Forest Change Tool (STFC Tool)</w:t>
      </w:r>
      <w:r w:rsidR="00624003">
        <w:rPr>
          <w:i/>
          <w:iCs/>
        </w:rPr>
        <w:t xml:space="preserve">, </w:t>
      </w:r>
      <w:r>
        <w:t>including source code, object code and accompanying documentation, if any.</w:t>
      </w:r>
    </w:p>
    <w:p w14:paraId="33F2811C" w14:textId="77777777" w:rsidR="00BD3627" w:rsidRDefault="00BD3627">
      <w:pPr>
        <w:numPr>
          <w:ilvl w:val="1"/>
          <w:numId w:val="1"/>
        </w:numPr>
      </w:pPr>
      <w:r>
        <w:t>“Recipient” means anyone who acquires the Subject Software under this Agreement, including all Contributors.</w:t>
      </w:r>
    </w:p>
    <w:p w14:paraId="794FF0F4" w14:textId="77777777" w:rsidR="00BD3627" w:rsidRDefault="00BD3627">
      <w:pPr>
        <w:numPr>
          <w:ilvl w:val="1"/>
          <w:numId w:val="1"/>
        </w:numPr>
      </w:pPr>
      <w:r>
        <w:t>“Redistribution” means Distribution of the Subject Software after a Modification has been made.</w:t>
      </w:r>
    </w:p>
    <w:p w14:paraId="0ADBA9B2" w14:textId="77777777" w:rsidR="00BD3627" w:rsidRDefault="00BD3627">
      <w:pPr>
        <w:numPr>
          <w:ilvl w:val="1"/>
          <w:numId w:val="1"/>
        </w:numPr>
      </w:pPr>
      <w:r>
        <w:t>“Reproduction” means the making of a counterpart, image or copy of the Subject Software.</w:t>
      </w:r>
    </w:p>
    <w:p w14:paraId="2809B841" w14:textId="77777777" w:rsidR="00BD3627" w:rsidRDefault="00BD3627">
      <w:pPr>
        <w:numPr>
          <w:ilvl w:val="1"/>
          <w:numId w:val="1"/>
        </w:numPr>
      </w:pPr>
      <w:r>
        <w:t>“Sale” means the exchange of the Subject Software for money or equivalent value.</w:t>
      </w:r>
    </w:p>
    <w:p w14:paraId="17EE5DFF" w14:textId="77777777" w:rsidR="00BD3627" w:rsidRDefault="00BD3627">
      <w:pPr>
        <w:numPr>
          <w:ilvl w:val="1"/>
          <w:numId w:val="1"/>
        </w:numPr>
      </w:pPr>
      <w:r>
        <w:lastRenderedPageBreak/>
        <w:t>“Subject Software” means the Original Software, Modifications, or any respective parts thereof.</w:t>
      </w:r>
    </w:p>
    <w:p w14:paraId="2E98C4F2" w14:textId="77777777" w:rsidR="00BD3627" w:rsidRDefault="00BD3627">
      <w:pPr>
        <w:numPr>
          <w:ilvl w:val="1"/>
          <w:numId w:val="1"/>
        </w:numPr>
      </w:pPr>
      <w:r>
        <w:t>“Use” means the application or employment of the Subject Software for any purpose.</w:t>
      </w:r>
    </w:p>
    <w:p w14:paraId="35C8526E" w14:textId="77777777" w:rsidR="00BD3627" w:rsidRDefault="00BD3627"/>
    <w:p w14:paraId="610F099F" w14:textId="77777777" w:rsidR="00BD3627" w:rsidRDefault="00BD3627">
      <w:pPr>
        <w:numPr>
          <w:ilvl w:val="0"/>
          <w:numId w:val="1"/>
        </w:numPr>
      </w:pPr>
      <w:r>
        <w:t>GRANT OF RIGHTS</w:t>
      </w:r>
    </w:p>
    <w:p w14:paraId="18F0F36D" w14:textId="77777777" w:rsidR="00BD3627" w:rsidRDefault="00BD3627"/>
    <w:p w14:paraId="6EB76E31"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0E0B4697" w14:textId="77777777" w:rsidR="00BD3627" w:rsidRDefault="00BD3627"/>
    <w:p w14:paraId="619FBAD6" w14:textId="77777777" w:rsidR="00BD3627" w:rsidRDefault="00BD3627">
      <w:pPr>
        <w:numPr>
          <w:ilvl w:val="2"/>
          <w:numId w:val="1"/>
        </w:numPr>
      </w:pPr>
      <w:r>
        <w:t>Use</w:t>
      </w:r>
    </w:p>
    <w:p w14:paraId="47CF957C" w14:textId="77777777" w:rsidR="00BD3627" w:rsidRDefault="00BD3627">
      <w:pPr>
        <w:numPr>
          <w:ilvl w:val="2"/>
          <w:numId w:val="1"/>
        </w:numPr>
      </w:pPr>
      <w:r>
        <w:t>Distribution</w:t>
      </w:r>
    </w:p>
    <w:p w14:paraId="01A6858D" w14:textId="77777777" w:rsidR="00BD3627" w:rsidRDefault="00BD3627">
      <w:pPr>
        <w:numPr>
          <w:ilvl w:val="2"/>
          <w:numId w:val="1"/>
        </w:numPr>
      </w:pPr>
      <w:r>
        <w:t>Reproduction</w:t>
      </w:r>
    </w:p>
    <w:p w14:paraId="6C5E1AFB" w14:textId="77777777" w:rsidR="00BD3627" w:rsidRDefault="00BD3627">
      <w:pPr>
        <w:numPr>
          <w:ilvl w:val="2"/>
          <w:numId w:val="1"/>
        </w:numPr>
      </w:pPr>
      <w:r>
        <w:t>Modification</w:t>
      </w:r>
    </w:p>
    <w:p w14:paraId="713E0831" w14:textId="77777777" w:rsidR="00BD3627" w:rsidRDefault="00BD3627">
      <w:pPr>
        <w:numPr>
          <w:ilvl w:val="2"/>
          <w:numId w:val="1"/>
        </w:numPr>
      </w:pPr>
      <w:r>
        <w:t>Redistribution</w:t>
      </w:r>
    </w:p>
    <w:p w14:paraId="73CD32AA" w14:textId="77777777" w:rsidR="00BD3627" w:rsidRDefault="00BD3627">
      <w:pPr>
        <w:numPr>
          <w:ilvl w:val="2"/>
          <w:numId w:val="1"/>
        </w:numPr>
      </w:pPr>
      <w:r>
        <w:t>Display</w:t>
      </w:r>
    </w:p>
    <w:p w14:paraId="221D8F22" w14:textId="77777777" w:rsidR="00BD3627" w:rsidRDefault="00BD3627"/>
    <w:p w14:paraId="6308CA11"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633CC949" w14:textId="77777777" w:rsidR="00BD3627" w:rsidRDefault="00BD3627"/>
    <w:p w14:paraId="2E02F0EE" w14:textId="77777777" w:rsidR="00BD3627" w:rsidRDefault="00BD3627">
      <w:pPr>
        <w:numPr>
          <w:ilvl w:val="2"/>
          <w:numId w:val="1"/>
        </w:numPr>
      </w:pPr>
      <w:r>
        <w:t>Use</w:t>
      </w:r>
    </w:p>
    <w:p w14:paraId="41E19428" w14:textId="77777777" w:rsidR="00BD3627" w:rsidRDefault="00BD3627">
      <w:pPr>
        <w:numPr>
          <w:ilvl w:val="2"/>
          <w:numId w:val="1"/>
        </w:numPr>
      </w:pPr>
      <w:r>
        <w:t>Distribution</w:t>
      </w:r>
    </w:p>
    <w:p w14:paraId="05FD9721" w14:textId="77777777" w:rsidR="00BD3627" w:rsidRDefault="00BD3627">
      <w:pPr>
        <w:numPr>
          <w:ilvl w:val="2"/>
          <w:numId w:val="1"/>
        </w:numPr>
      </w:pPr>
      <w:r>
        <w:t>Reproduction</w:t>
      </w:r>
    </w:p>
    <w:p w14:paraId="6C9B833C" w14:textId="77777777" w:rsidR="00BD3627" w:rsidRDefault="00BD3627">
      <w:pPr>
        <w:numPr>
          <w:ilvl w:val="2"/>
          <w:numId w:val="1"/>
        </w:numPr>
      </w:pPr>
      <w:r>
        <w:t>Sale</w:t>
      </w:r>
    </w:p>
    <w:p w14:paraId="2506821F" w14:textId="77777777" w:rsidR="00BD3627" w:rsidRDefault="00BD3627">
      <w:pPr>
        <w:numPr>
          <w:ilvl w:val="2"/>
          <w:numId w:val="1"/>
        </w:numPr>
      </w:pPr>
      <w:r>
        <w:t>Offer for Sale</w:t>
      </w:r>
    </w:p>
    <w:p w14:paraId="05BA9357" w14:textId="77777777" w:rsidR="00BD3627" w:rsidRDefault="00BD3627"/>
    <w:p w14:paraId="61B32D4C"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31DD9B65" w14:textId="77777777" w:rsidR="00BD3627" w:rsidRDefault="00BD3627"/>
    <w:p w14:paraId="1D9F42EB"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01D6E0F4" w14:textId="77777777" w:rsidR="00D1502C" w:rsidRDefault="00D1502C" w:rsidP="00D1502C">
      <w:pPr>
        <w:ind w:left="720"/>
      </w:pPr>
    </w:p>
    <w:p w14:paraId="2B80B13B" w14:textId="77777777" w:rsidR="00BD3627" w:rsidRDefault="00BD3627">
      <w:pPr>
        <w:numPr>
          <w:ilvl w:val="0"/>
          <w:numId w:val="1"/>
        </w:numPr>
      </w:pPr>
      <w:r>
        <w:t>OBLIGATIONS OF RECIPIENT</w:t>
      </w:r>
    </w:p>
    <w:p w14:paraId="031BEDF2" w14:textId="77777777" w:rsidR="00BD3627" w:rsidRDefault="00BD3627"/>
    <w:p w14:paraId="6184084C" w14:textId="77777777" w:rsidR="00BD3627" w:rsidRDefault="00BD3627">
      <w:pPr>
        <w:numPr>
          <w:ilvl w:val="1"/>
          <w:numId w:val="1"/>
        </w:numPr>
      </w:pPr>
      <w:r>
        <w:t>Distribution or Redistribution of the Subject Software must be made under this Agreement except for additions covered under paragraph 3H.</w:t>
      </w:r>
    </w:p>
    <w:p w14:paraId="213F2BF9" w14:textId="77777777" w:rsidR="00BD3627" w:rsidRDefault="00BD3627"/>
    <w:p w14:paraId="0F86AA34"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3C3C4FF4"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70D40CEB" w14:textId="77777777" w:rsidR="00BD3627" w:rsidRDefault="00BD3627">
      <w:pPr>
        <w:ind w:left="2520"/>
      </w:pPr>
    </w:p>
    <w:p w14:paraId="120085F1" w14:textId="77777777" w:rsidR="00BD3627" w:rsidRDefault="00BD3627">
      <w:pPr>
        <w:numPr>
          <w:ilvl w:val="1"/>
          <w:numId w:val="1"/>
        </w:numPr>
      </w:pPr>
      <w:r>
        <w:t>Each Recipient must ensure that the following copyright notice appears prominently in the Subject Software:</w:t>
      </w:r>
    </w:p>
    <w:p w14:paraId="391F17B0" w14:textId="77777777" w:rsidR="00C45675" w:rsidRPr="00C45675" w:rsidRDefault="00C45675" w:rsidP="004142E9">
      <w:pPr>
        <w:pStyle w:val="BodyText"/>
        <w:ind w:left="1080" w:firstLine="720"/>
        <w:jc w:val="left"/>
        <w:rPr>
          <w:sz w:val="16"/>
          <w:szCs w:val="16"/>
          <w:highlight w:val="lightGray"/>
        </w:rPr>
      </w:pPr>
    </w:p>
    <w:p w14:paraId="78DC8A0F"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3FA95A75" w14:textId="77777777" w:rsidR="00E46862" w:rsidRDefault="00E46862" w:rsidP="001E06D7">
      <w:pPr>
        <w:pStyle w:val="BodyText"/>
        <w:ind w:left="1800"/>
        <w:jc w:val="left"/>
        <w:rPr>
          <w:i/>
        </w:rPr>
      </w:pPr>
    </w:p>
    <w:p w14:paraId="5F0021D4" w14:textId="2C0DFE0B" w:rsidR="00624003" w:rsidRPr="00F17C65" w:rsidRDefault="00A834CC" w:rsidP="00624003">
      <w:pPr>
        <w:pStyle w:val="BodyText"/>
        <w:ind w:left="1800"/>
        <w:jc w:val="left"/>
        <w:rPr>
          <w:b/>
          <w:bCs/>
          <w:i/>
        </w:rPr>
      </w:pPr>
      <w:r w:rsidRPr="00F17C65">
        <w:rPr>
          <w:b/>
          <w:bCs/>
          <w:i/>
        </w:rPr>
        <w:t>See Appendix A for other notices.</w:t>
      </w:r>
    </w:p>
    <w:p w14:paraId="231EAE5D" w14:textId="77777777" w:rsidR="00570CD4" w:rsidRDefault="00570CD4">
      <w:pPr>
        <w:jc w:val="center"/>
      </w:pPr>
    </w:p>
    <w:p w14:paraId="6B13F249"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7742C5D0" w14:textId="77777777" w:rsidR="00BD3627" w:rsidRDefault="00BD3627">
      <w:pPr>
        <w:ind w:left="1080"/>
      </w:pPr>
    </w:p>
    <w:p w14:paraId="57ABC0F6"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731675B4" w14:textId="77777777" w:rsidR="00BD3627" w:rsidRDefault="00BD3627"/>
    <w:p w14:paraId="3FAE8083"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248500D3" w14:textId="77777777" w:rsidR="00BD3627" w:rsidRDefault="00BD3627"/>
    <w:p w14:paraId="1D7D7353"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70BDF45E" w14:textId="77777777" w:rsidR="00BD3627" w:rsidRDefault="00BD3627"/>
    <w:p w14:paraId="4254A359"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440B6812" w14:textId="77777777" w:rsidR="00BD3627" w:rsidRDefault="00BD3627">
      <w:pPr>
        <w:ind w:left="1080"/>
      </w:pPr>
    </w:p>
    <w:p w14:paraId="04A4531C" w14:textId="77777777" w:rsidR="00BD3627" w:rsidRDefault="00BD3627">
      <w:pPr>
        <w:numPr>
          <w:ilvl w:val="1"/>
          <w:numId w:val="1"/>
        </w:numPr>
      </w:pPr>
      <w:r>
        <w:lastRenderedPageBreak/>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2F15011C" w14:textId="77777777" w:rsidR="00BD3627" w:rsidRDefault="00BD3627"/>
    <w:p w14:paraId="53D861E4"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2F30560D" w14:textId="77777777" w:rsidR="00BD3627" w:rsidRDefault="00BD3627"/>
    <w:p w14:paraId="6C61EB9D"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0398DD66" w14:textId="77777777" w:rsidR="00BD3627" w:rsidRDefault="00BD3627"/>
    <w:p w14:paraId="1A72532C" w14:textId="77777777" w:rsidR="00BD3627" w:rsidRDefault="00BD3627">
      <w:pPr>
        <w:numPr>
          <w:ilvl w:val="0"/>
          <w:numId w:val="1"/>
        </w:numPr>
      </w:pPr>
      <w:r>
        <w:t>DISCLAIMER OF WARRANTIES AND LIABILITIES; WAIVER AND INDEMNIFICATION</w:t>
      </w:r>
    </w:p>
    <w:p w14:paraId="2EED6C8B" w14:textId="77777777" w:rsidR="00BD3627" w:rsidRDefault="00BD3627">
      <w:pPr>
        <w:ind w:left="360"/>
      </w:pPr>
    </w:p>
    <w:p w14:paraId="6569D4C1"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2813DC29" w14:textId="77777777" w:rsidR="00BD3627" w:rsidRDefault="00BD3627">
      <w:pPr>
        <w:ind w:left="1080"/>
      </w:pPr>
    </w:p>
    <w:p w14:paraId="1CF1E7E4"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t>
      </w:r>
      <w:r>
        <w:rPr>
          <w:color w:val="000000"/>
        </w:rPr>
        <w:lastRenderedPageBreak/>
        <w:t>WELL AS ANY PRIOR RECIPIENT, TO THE EXTENT PERMITTED BY LAW.  RECIPIENT'S SOLE REMEDY FOR ANY SUCH MATTER SHALL BE THE IMMEDIATE, UNILATERAL TERMINATION OF THIS AGREEMENT.</w:t>
      </w:r>
    </w:p>
    <w:p w14:paraId="0759C4E3" w14:textId="77777777" w:rsidR="00BD3627" w:rsidRDefault="00BD3627"/>
    <w:p w14:paraId="19E2EEA4" w14:textId="77777777" w:rsidR="00BD3627" w:rsidRDefault="00BD3627">
      <w:pPr>
        <w:numPr>
          <w:ilvl w:val="0"/>
          <w:numId w:val="1"/>
        </w:numPr>
      </w:pPr>
      <w:r>
        <w:t>GENERAL TERMS</w:t>
      </w:r>
    </w:p>
    <w:p w14:paraId="31E9C991" w14:textId="77777777" w:rsidR="00BD3627" w:rsidRDefault="00BD3627"/>
    <w:p w14:paraId="70E69E28"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5A4E669B" w14:textId="77777777" w:rsidR="00BD3627" w:rsidRDefault="00BD3627"/>
    <w:p w14:paraId="0CC32EBD"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36E4C7C0" w14:textId="77777777" w:rsidR="00BD3627" w:rsidRDefault="00BD3627"/>
    <w:p w14:paraId="01CFE858"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20113869" w14:textId="77777777" w:rsidR="00BD3627" w:rsidRDefault="00BD3627"/>
    <w:p w14:paraId="4FADCFB7"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5A067978" w14:textId="77777777" w:rsidR="00BD3627" w:rsidRDefault="00BD3627"/>
    <w:p w14:paraId="456ED034"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47362C0A" w14:textId="77777777" w:rsidR="00BD3627" w:rsidRDefault="00BD3627"/>
    <w:p w14:paraId="04444A9C"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4AEF0761" w14:textId="77777777" w:rsidR="00D1502C" w:rsidRDefault="00D1502C" w:rsidP="00D1502C">
      <w:pPr>
        <w:rPr>
          <w:u w:val="single"/>
        </w:rPr>
      </w:pPr>
    </w:p>
    <w:p w14:paraId="4EFB03BB" w14:textId="77777777" w:rsidR="00D1502C" w:rsidRPr="00A1685B" w:rsidRDefault="001E06D7" w:rsidP="00D1502C">
      <w:pPr>
        <w:ind w:left="1440" w:firstLine="360"/>
      </w:pPr>
      <w:r>
        <w:t xml:space="preserve">Bonnie </w:t>
      </w:r>
      <w:r w:rsidR="00D1502C">
        <w:t>Lumanog</w:t>
      </w:r>
    </w:p>
    <w:p w14:paraId="0ECB0191" w14:textId="77777777" w:rsidR="00D1502C" w:rsidRPr="00A1685B" w:rsidRDefault="00D1502C" w:rsidP="00D1502C">
      <w:pPr>
        <w:ind w:left="1440" w:firstLine="360"/>
      </w:pPr>
      <w:r w:rsidRPr="00A1685B">
        <w:t>Software Release Authority</w:t>
      </w:r>
    </w:p>
    <w:p w14:paraId="1D07C8FB" w14:textId="77777777" w:rsidR="00D1502C" w:rsidRPr="00A1685B" w:rsidRDefault="00D1502C" w:rsidP="00D1502C">
      <w:pPr>
        <w:ind w:left="1440" w:firstLine="360"/>
      </w:pPr>
      <w:r w:rsidRPr="00A1685B">
        <w:t xml:space="preserve">MS </w:t>
      </w:r>
      <w:r w:rsidR="00215A54">
        <w:t>151</w:t>
      </w:r>
      <w:r w:rsidRPr="00A1685B">
        <w:t>, NASA Langley Research Center</w:t>
      </w:r>
    </w:p>
    <w:p w14:paraId="4EB60C97" w14:textId="77777777" w:rsidR="00D1502C" w:rsidRPr="00A1685B" w:rsidRDefault="00D1502C" w:rsidP="00D1502C">
      <w:pPr>
        <w:ind w:left="1440" w:firstLine="360"/>
      </w:pPr>
      <w:r w:rsidRPr="00A1685B">
        <w:t>Hampton, VA 23681</w:t>
      </w:r>
    </w:p>
    <w:p w14:paraId="390DDAAB" w14:textId="77777777" w:rsidR="00D1502C" w:rsidRPr="00A1685B" w:rsidRDefault="00D1502C" w:rsidP="00D1502C">
      <w:pPr>
        <w:ind w:left="1440" w:firstLine="360"/>
      </w:pPr>
      <w:r w:rsidRPr="00A1685B">
        <w:t>Phone: 757-864-29</w:t>
      </w:r>
      <w:r>
        <w:t>3</w:t>
      </w:r>
      <w:r w:rsidRPr="00A1685B">
        <w:t>3</w:t>
      </w:r>
    </w:p>
    <w:p w14:paraId="638A957B" w14:textId="77777777"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14:paraId="569574D6" w14:textId="77777777" w:rsidR="000A1BAF" w:rsidRDefault="000A1BAF" w:rsidP="00D1502C">
      <w:pPr>
        <w:ind w:left="1440" w:firstLine="360"/>
      </w:pPr>
    </w:p>
    <w:p w14:paraId="3EB017D3"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6787" w14:textId="77777777" w:rsidR="005111A1" w:rsidRDefault="005111A1">
      <w:r>
        <w:separator/>
      </w:r>
    </w:p>
  </w:endnote>
  <w:endnote w:type="continuationSeparator" w:id="0">
    <w:p w14:paraId="6E465664" w14:textId="77777777" w:rsidR="005111A1" w:rsidRDefault="0051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CA89"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4355DCEF"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CB84" w14:textId="77777777" w:rsidR="005111A1" w:rsidRDefault="005111A1">
      <w:r>
        <w:separator/>
      </w:r>
    </w:p>
  </w:footnote>
  <w:footnote w:type="continuationSeparator" w:id="0">
    <w:p w14:paraId="58B57A97" w14:textId="77777777" w:rsidR="005111A1" w:rsidRDefault="00511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CC"/>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111A1"/>
    <w:rsid w:val="005273DD"/>
    <w:rsid w:val="0057032A"/>
    <w:rsid w:val="00570CD4"/>
    <w:rsid w:val="00581301"/>
    <w:rsid w:val="00621F06"/>
    <w:rsid w:val="00624003"/>
    <w:rsid w:val="00624AAF"/>
    <w:rsid w:val="006619CF"/>
    <w:rsid w:val="006904DA"/>
    <w:rsid w:val="0074139D"/>
    <w:rsid w:val="00755FFE"/>
    <w:rsid w:val="0078168E"/>
    <w:rsid w:val="007D188F"/>
    <w:rsid w:val="009116C8"/>
    <w:rsid w:val="009422EB"/>
    <w:rsid w:val="009C1B6D"/>
    <w:rsid w:val="009E50E9"/>
    <w:rsid w:val="00A36013"/>
    <w:rsid w:val="00A676DA"/>
    <w:rsid w:val="00A834CC"/>
    <w:rsid w:val="00A87DB8"/>
    <w:rsid w:val="00A91AC1"/>
    <w:rsid w:val="00AA758A"/>
    <w:rsid w:val="00B05DE9"/>
    <w:rsid w:val="00B8386F"/>
    <w:rsid w:val="00BD3627"/>
    <w:rsid w:val="00C208DB"/>
    <w:rsid w:val="00C327DB"/>
    <w:rsid w:val="00C45675"/>
    <w:rsid w:val="00C85632"/>
    <w:rsid w:val="00C928B0"/>
    <w:rsid w:val="00CF2C72"/>
    <w:rsid w:val="00D027B4"/>
    <w:rsid w:val="00D02DF0"/>
    <w:rsid w:val="00D1502C"/>
    <w:rsid w:val="00D2788E"/>
    <w:rsid w:val="00DD01CA"/>
    <w:rsid w:val="00E43A6C"/>
    <w:rsid w:val="00E46862"/>
    <w:rsid w:val="00E5114F"/>
    <w:rsid w:val="00E97A46"/>
    <w:rsid w:val="00EE59E6"/>
    <w:rsid w:val="00F17C65"/>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E91FC7"/>
  <w14:defaultImageDpi w14:val="300"/>
  <w15:chartTrackingRefBased/>
  <w15:docId w15:val="{472F0D89-09CD-D14C-A4A3-5FB35040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_NOSA 1.3.dotx</Template>
  <TotalTime>1</TotalTime>
  <Pages>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12754</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2021-08-25T15:15:00Z</dcterms:created>
  <dcterms:modified xsi:type="dcterms:W3CDTF">2021-08-25T15:28:00Z</dcterms:modified>
</cp:coreProperties>
</file>